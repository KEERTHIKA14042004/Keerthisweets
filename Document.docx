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E3F1" w14:textId="77777777" w:rsidR="005B7296" w:rsidRPr="00EF73AA" w:rsidRDefault="00B57218" w:rsidP="0075160F">
      <w:pPr>
        <w:ind w:firstLine="0"/>
        <w:rPr>
          <w:b/>
          <w:bCs/>
        </w:rPr>
      </w:pPr>
      <w:r w:rsidRPr="00EF73AA">
        <w:rPr>
          <w:b/>
          <w:bCs/>
        </w:rPr>
        <w:t xml:space="preserve">Project Report For </w:t>
      </w:r>
      <w:proofErr w:type="spellStart"/>
      <w:r w:rsidRPr="00EF73AA">
        <w:rPr>
          <w:b/>
          <w:bCs/>
        </w:rPr>
        <w:t>Keerthi</w:t>
      </w:r>
      <w:proofErr w:type="spellEnd"/>
      <w:r w:rsidRPr="00EF73AA">
        <w:rPr>
          <w:b/>
          <w:bCs/>
        </w:rPr>
        <w:t xml:space="preserve">  Sweets</w:t>
      </w:r>
    </w:p>
    <w:p w14:paraId="5DB94481" w14:textId="77777777" w:rsidR="00C83577" w:rsidRDefault="00030056" w:rsidP="00C83577">
      <w:r>
        <w:t xml:space="preserve">         Sweets such as </w:t>
      </w:r>
      <w:proofErr w:type="spellStart"/>
      <w:r>
        <w:t>kheer</w:t>
      </w:r>
      <w:proofErr w:type="spellEnd"/>
      <w:r>
        <w:t xml:space="preserve"> are </w:t>
      </w:r>
      <w:proofErr w:type="spellStart"/>
      <w:r>
        <w:t>bolid,</w:t>
      </w:r>
      <w:r w:rsidR="00954025">
        <w:t>while</w:t>
      </w:r>
      <w:proofErr w:type="spellEnd"/>
      <w:r w:rsidR="00954025">
        <w:t xml:space="preserve"> others such as burfi are baked </w:t>
      </w:r>
      <w:r w:rsidR="00265DAD">
        <w:t xml:space="preserve">,while others such as Mysore </w:t>
      </w:r>
      <w:proofErr w:type="spellStart"/>
      <w:r w:rsidR="00265DAD">
        <w:t>pak</w:t>
      </w:r>
      <w:proofErr w:type="spellEnd"/>
      <w:r w:rsidR="00265DAD">
        <w:t xml:space="preserve"> </w:t>
      </w:r>
      <w:r w:rsidR="00B3245F">
        <w:t xml:space="preserve">are roasted ,while others such as jalebi </w:t>
      </w:r>
      <w:r w:rsidR="00C83577">
        <w:t>are fried and yet others .</w:t>
      </w:r>
    </w:p>
    <w:p w14:paraId="2785EC4C" w14:textId="77777777" w:rsidR="00C83577" w:rsidRDefault="00713AED" w:rsidP="00C83577">
      <w:r>
        <w:t xml:space="preserve">Everything in </w:t>
      </w:r>
      <w:proofErr w:type="spellStart"/>
      <w:r>
        <w:t>india</w:t>
      </w:r>
      <w:proofErr w:type="spellEnd"/>
      <w:r>
        <w:t xml:space="preserve"> is a little </w:t>
      </w:r>
      <w:r w:rsidR="00720FB1">
        <w:t xml:space="preserve">sweeter- the people ,the </w:t>
      </w:r>
      <w:r w:rsidR="007B566D">
        <w:t xml:space="preserve">cuisine  every region </w:t>
      </w:r>
      <w:r w:rsidR="006E19E5">
        <w:t xml:space="preserve">of the country joyfully celebrates festival as well as modest triumphs in life </w:t>
      </w:r>
    </w:p>
    <w:p w14:paraId="57C6D482" w14:textId="77777777" w:rsidR="005E6377" w:rsidRDefault="005E6377" w:rsidP="00C83577">
      <w:proofErr w:type="spellStart"/>
      <w:r>
        <w:t>Suger</w:t>
      </w:r>
      <w:proofErr w:type="spellEnd"/>
      <w:r>
        <w:t xml:space="preserve"> confection are sweet </w:t>
      </w:r>
      <w:proofErr w:type="spellStart"/>
      <w:r>
        <w:t>Suger</w:t>
      </w:r>
      <w:proofErr w:type="spellEnd"/>
      <w:r>
        <w:t xml:space="preserve"> based sweets are typically </w:t>
      </w:r>
      <w:r w:rsidR="002B55F4">
        <w:t xml:space="preserve">consumed as sweet super sweets ,chocolates ,candied </w:t>
      </w:r>
      <w:r w:rsidR="007119EE">
        <w:t xml:space="preserve">fruits and nuts chewing gum and even ice cream fall into this category </w:t>
      </w:r>
    </w:p>
    <w:p w14:paraId="01D36236" w14:textId="77777777" w:rsidR="007119EE" w:rsidRDefault="007119EE" w:rsidP="00C83577"/>
    <w:p w14:paraId="256B6312" w14:textId="77777777" w:rsidR="00197583" w:rsidRPr="00C351DA" w:rsidRDefault="00FB1537" w:rsidP="00C351DA">
      <w:pPr>
        <w:pStyle w:val="ListParagraph"/>
        <w:numPr>
          <w:ilvl w:val="1"/>
          <w:numId w:val="14"/>
        </w:numPr>
        <w:rPr>
          <w:b/>
          <w:bCs/>
        </w:rPr>
      </w:pPr>
      <w:r w:rsidRPr="00C351DA">
        <w:rPr>
          <w:b/>
          <w:bCs/>
        </w:rPr>
        <w:t xml:space="preserve">Overview </w:t>
      </w:r>
    </w:p>
    <w:p w14:paraId="23C47EE3" w14:textId="77777777" w:rsidR="00197583" w:rsidRDefault="002A4783" w:rsidP="0075160F">
      <w:pPr>
        <w:ind w:left="720" w:firstLine="0"/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india's</w:t>
      </w:r>
      <w:proofErr w:type="spellEnd"/>
      <w:r>
        <w:rPr>
          <w:i/>
          <w:iCs/>
        </w:rPr>
        <w:t xml:space="preserve"> </w:t>
      </w:r>
      <w:r w:rsidR="00A205A0">
        <w:rPr>
          <w:i/>
          <w:iCs/>
        </w:rPr>
        <w:t xml:space="preserve">No.1 Confectionery and sweets Manufacturer </w:t>
      </w:r>
      <w:r w:rsidR="00136AAA">
        <w:rPr>
          <w:i/>
          <w:iCs/>
        </w:rPr>
        <w:t xml:space="preserve">with </w:t>
      </w:r>
      <w:proofErr w:type="spellStart"/>
      <w:r w:rsidR="00136AAA">
        <w:rPr>
          <w:i/>
          <w:iCs/>
        </w:rPr>
        <w:t>tha</w:t>
      </w:r>
      <w:proofErr w:type="spellEnd"/>
      <w:r w:rsidR="00136AAA">
        <w:rPr>
          <w:i/>
          <w:iCs/>
        </w:rPr>
        <w:t xml:space="preserve"> products exported to over 20 countries around the </w:t>
      </w:r>
      <w:proofErr w:type="spellStart"/>
      <w:r w:rsidR="00136AAA">
        <w:rPr>
          <w:i/>
          <w:iCs/>
        </w:rPr>
        <w:t>world.</w:t>
      </w:r>
      <w:r w:rsidR="00BD0609">
        <w:rPr>
          <w:i/>
          <w:iCs/>
        </w:rPr>
        <w:t>They</w:t>
      </w:r>
      <w:proofErr w:type="spellEnd"/>
      <w:r w:rsidR="00BD0609">
        <w:rPr>
          <w:i/>
          <w:iCs/>
        </w:rPr>
        <w:t xml:space="preserve"> are dedic</w:t>
      </w:r>
      <w:r w:rsidR="00EC4643">
        <w:rPr>
          <w:i/>
          <w:iCs/>
        </w:rPr>
        <w:t>a</w:t>
      </w:r>
      <w:r w:rsidR="00BD0609">
        <w:rPr>
          <w:i/>
          <w:iCs/>
        </w:rPr>
        <w:t xml:space="preserve">ted </w:t>
      </w:r>
      <w:r w:rsidR="00EC4643">
        <w:rPr>
          <w:i/>
          <w:iCs/>
        </w:rPr>
        <w:t xml:space="preserve">to the art of producing innovation and delicious </w:t>
      </w:r>
      <w:r w:rsidR="00A70F2B">
        <w:rPr>
          <w:i/>
          <w:iCs/>
        </w:rPr>
        <w:t xml:space="preserve">products offer tantalizing experience that </w:t>
      </w:r>
      <w:r w:rsidR="002E30CB">
        <w:rPr>
          <w:i/>
          <w:iCs/>
        </w:rPr>
        <w:t xml:space="preserve">sparks the imagination in people who eat their </w:t>
      </w:r>
      <w:r w:rsidR="00631834">
        <w:rPr>
          <w:i/>
          <w:iCs/>
        </w:rPr>
        <w:t xml:space="preserve">candy. </w:t>
      </w:r>
      <w:proofErr w:type="spellStart"/>
      <w:r w:rsidR="00631834">
        <w:rPr>
          <w:i/>
          <w:iCs/>
        </w:rPr>
        <w:t>Ofcource</w:t>
      </w:r>
      <w:proofErr w:type="spellEnd"/>
      <w:r w:rsidR="00631834">
        <w:rPr>
          <w:i/>
          <w:iCs/>
        </w:rPr>
        <w:t xml:space="preserve"> this</w:t>
      </w:r>
      <w:r w:rsidR="00167491">
        <w:rPr>
          <w:i/>
          <w:iCs/>
        </w:rPr>
        <w:t xml:space="preserve"> </w:t>
      </w:r>
      <w:r w:rsidR="00631834">
        <w:rPr>
          <w:i/>
          <w:iCs/>
        </w:rPr>
        <w:t xml:space="preserve"> </w:t>
      </w:r>
      <w:r w:rsidR="00527D5A">
        <w:rPr>
          <w:i/>
          <w:iCs/>
        </w:rPr>
        <w:t xml:space="preserve">has been </w:t>
      </w:r>
      <w:r w:rsidR="00576F15">
        <w:rPr>
          <w:i/>
          <w:iCs/>
        </w:rPr>
        <w:t xml:space="preserve">sweets goals since </w:t>
      </w:r>
      <w:r w:rsidR="00AD0C7B">
        <w:rPr>
          <w:i/>
          <w:iCs/>
        </w:rPr>
        <w:t xml:space="preserve">their </w:t>
      </w:r>
      <w:proofErr w:type="spellStart"/>
      <w:r w:rsidR="00AD0C7B">
        <w:rPr>
          <w:i/>
          <w:iCs/>
        </w:rPr>
        <w:t>incepection</w:t>
      </w:r>
      <w:proofErr w:type="spellEnd"/>
      <w:r w:rsidR="00AD0C7B">
        <w:rPr>
          <w:i/>
          <w:iCs/>
        </w:rPr>
        <w:t xml:space="preserve"> </w:t>
      </w:r>
      <w:r w:rsidR="00EA5B67">
        <w:rPr>
          <w:i/>
          <w:iCs/>
        </w:rPr>
        <w:t xml:space="preserve"> in </w:t>
      </w:r>
      <w:r w:rsidR="00092823">
        <w:rPr>
          <w:i/>
          <w:iCs/>
        </w:rPr>
        <w:t xml:space="preserve">sweets </w:t>
      </w:r>
      <w:r w:rsidR="007847E8">
        <w:rPr>
          <w:i/>
          <w:iCs/>
        </w:rPr>
        <w:t xml:space="preserve"> continues to make </w:t>
      </w:r>
      <w:r w:rsidR="00D14699">
        <w:rPr>
          <w:i/>
          <w:iCs/>
        </w:rPr>
        <w:t xml:space="preserve">some of The best </w:t>
      </w:r>
      <w:r w:rsidR="00EA5B67">
        <w:rPr>
          <w:i/>
          <w:iCs/>
        </w:rPr>
        <w:t xml:space="preserve">sweets in </w:t>
      </w:r>
      <w:proofErr w:type="spellStart"/>
      <w:r w:rsidR="00EA5B67">
        <w:rPr>
          <w:i/>
          <w:iCs/>
        </w:rPr>
        <w:t>india</w:t>
      </w:r>
      <w:proofErr w:type="spellEnd"/>
      <w:r w:rsidR="00EA5B67">
        <w:rPr>
          <w:i/>
          <w:iCs/>
        </w:rPr>
        <w:t xml:space="preserve"> </w:t>
      </w:r>
      <w:r w:rsidR="004500F0">
        <w:rPr>
          <w:i/>
          <w:iCs/>
        </w:rPr>
        <w:t xml:space="preserve">.sweets products can be enjoyed by kids </w:t>
      </w:r>
      <w:r w:rsidR="008542CB">
        <w:rPr>
          <w:i/>
          <w:iCs/>
        </w:rPr>
        <w:t xml:space="preserve">and adults a like and their </w:t>
      </w:r>
      <w:r w:rsidR="004154F7">
        <w:rPr>
          <w:i/>
          <w:iCs/>
        </w:rPr>
        <w:t xml:space="preserve">products come in an </w:t>
      </w:r>
      <w:proofErr w:type="spellStart"/>
      <w:r w:rsidR="004154F7">
        <w:rPr>
          <w:i/>
          <w:iCs/>
        </w:rPr>
        <w:t>arrey</w:t>
      </w:r>
      <w:proofErr w:type="spellEnd"/>
      <w:r w:rsidR="004154F7">
        <w:rPr>
          <w:i/>
          <w:iCs/>
        </w:rPr>
        <w:t xml:space="preserve"> of </w:t>
      </w:r>
      <w:proofErr w:type="spellStart"/>
      <w:r w:rsidR="004154F7">
        <w:rPr>
          <w:i/>
          <w:iCs/>
        </w:rPr>
        <w:t>flavers</w:t>
      </w:r>
      <w:proofErr w:type="spellEnd"/>
      <w:r w:rsidR="004154F7">
        <w:rPr>
          <w:i/>
          <w:iCs/>
        </w:rPr>
        <w:t xml:space="preserve"> shape and sizes </w:t>
      </w:r>
    </w:p>
    <w:p w14:paraId="444490AC" w14:textId="77777777" w:rsidR="0075160F" w:rsidRDefault="0075160F" w:rsidP="0075160F">
      <w:pPr>
        <w:ind w:left="720" w:firstLine="0"/>
        <w:rPr>
          <w:b/>
          <w:bCs/>
        </w:rPr>
      </w:pPr>
      <w:r>
        <w:rPr>
          <w:b/>
          <w:bCs/>
        </w:rPr>
        <w:t xml:space="preserve">Purpose using </w:t>
      </w:r>
      <w:r w:rsidR="00EC1281">
        <w:rPr>
          <w:b/>
          <w:bCs/>
        </w:rPr>
        <w:t xml:space="preserve">this project </w:t>
      </w:r>
      <w:r w:rsidR="004367CC">
        <w:rPr>
          <w:b/>
          <w:bCs/>
        </w:rPr>
        <w:t xml:space="preserve">.what can be achieved </w:t>
      </w:r>
      <w:r w:rsidR="00582739">
        <w:rPr>
          <w:b/>
          <w:bCs/>
        </w:rPr>
        <w:t>using this</w:t>
      </w:r>
      <w:r w:rsidR="00BE7706">
        <w:rPr>
          <w:b/>
          <w:bCs/>
        </w:rPr>
        <w:t>.</w:t>
      </w:r>
    </w:p>
    <w:p w14:paraId="156EF7E5" w14:textId="77777777" w:rsidR="00BE7706" w:rsidRDefault="00BE7706" w:rsidP="0075160F">
      <w:pPr>
        <w:ind w:left="720" w:firstLine="0"/>
        <w:rPr>
          <w:i/>
          <w:iCs/>
        </w:rPr>
      </w:pPr>
      <w:r>
        <w:rPr>
          <w:b/>
          <w:bCs/>
        </w:rPr>
        <w:t xml:space="preserve">  </w:t>
      </w:r>
      <w:r>
        <w:rPr>
          <w:i/>
          <w:iCs/>
        </w:rPr>
        <w:t xml:space="preserve"> The </w:t>
      </w:r>
      <w:proofErr w:type="spellStart"/>
      <w:r>
        <w:rPr>
          <w:i/>
          <w:iCs/>
        </w:rPr>
        <w:t>powe</w:t>
      </w:r>
      <w:proofErr w:type="spellEnd"/>
      <w:r>
        <w:rPr>
          <w:i/>
          <w:iCs/>
        </w:rPr>
        <w:t xml:space="preserve"> of good </w:t>
      </w:r>
      <w:r w:rsidR="00CF0469">
        <w:rPr>
          <w:i/>
          <w:iCs/>
        </w:rPr>
        <w:t xml:space="preserve">food shared inspires all of us at sweet </w:t>
      </w:r>
      <w:r w:rsidR="00772923">
        <w:rPr>
          <w:i/>
          <w:iCs/>
        </w:rPr>
        <w:t xml:space="preserve">street to innovate and </w:t>
      </w:r>
      <w:proofErr w:type="spellStart"/>
      <w:r w:rsidR="00772923">
        <w:rPr>
          <w:i/>
          <w:iCs/>
        </w:rPr>
        <w:t>creat</w:t>
      </w:r>
      <w:proofErr w:type="spellEnd"/>
      <w:r w:rsidR="00772923">
        <w:rPr>
          <w:i/>
          <w:iCs/>
        </w:rPr>
        <w:t xml:space="preserve"> </w:t>
      </w:r>
      <w:r w:rsidR="00C66031">
        <w:rPr>
          <w:i/>
          <w:iCs/>
        </w:rPr>
        <w:t xml:space="preserve">the finest </w:t>
      </w:r>
      <w:r w:rsidR="00646019">
        <w:rPr>
          <w:i/>
          <w:iCs/>
        </w:rPr>
        <w:t xml:space="preserve">,indulgent foods served globally . we nurture the idea that our offerings </w:t>
      </w:r>
      <w:r w:rsidR="00E42C26">
        <w:rPr>
          <w:i/>
          <w:iCs/>
        </w:rPr>
        <w:t xml:space="preserve">are universally enjoyed by families </w:t>
      </w:r>
      <w:r w:rsidR="001C16EF">
        <w:rPr>
          <w:i/>
          <w:iCs/>
        </w:rPr>
        <w:t xml:space="preserve">and friends making us part of </w:t>
      </w:r>
      <w:proofErr w:type="spellStart"/>
      <w:r w:rsidR="001C16EF">
        <w:rPr>
          <w:i/>
          <w:iCs/>
        </w:rPr>
        <w:t>lifes</w:t>
      </w:r>
      <w:proofErr w:type="spellEnd"/>
      <w:r w:rsidR="001C16EF">
        <w:rPr>
          <w:i/>
          <w:iCs/>
        </w:rPr>
        <w:t xml:space="preserve"> celebration and memories</w:t>
      </w:r>
    </w:p>
    <w:p w14:paraId="5D28C4C3" w14:textId="0C1BC3B0" w:rsidR="00F80B0B" w:rsidRDefault="00385A1C" w:rsidP="00F80B0B">
      <w:pPr>
        <w:ind w:left="720" w:firstLine="0"/>
        <w:rPr>
          <w:i/>
          <w:iCs/>
        </w:rPr>
      </w:pPr>
      <w:r>
        <w:rPr>
          <w:i/>
          <w:iCs/>
        </w:rPr>
        <w:t xml:space="preserve"> We at street choose to be the industry </w:t>
      </w:r>
      <w:r w:rsidR="00F80B0B">
        <w:rPr>
          <w:i/>
          <w:iCs/>
        </w:rPr>
        <w:t xml:space="preserve">leader setting the standard by which all others are </w:t>
      </w:r>
      <w:proofErr w:type="spellStart"/>
      <w:r w:rsidR="00F80B0B">
        <w:rPr>
          <w:i/>
          <w:iCs/>
        </w:rPr>
        <w:t>judjed</w:t>
      </w:r>
      <w:proofErr w:type="spellEnd"/>
      <w:r w:rsidR="00F80B0B">
        <w:rPr>
          <w:i/>
          <w:iCs/>
        </w:rPr>
        <w:t xml:space="preserve"> </w:t>
      </w:r>
      <w:r w:rsidR="0086088D">
        <w:rPr>
          <w:i/>
          <w:iCs/>
        </w:rPr>
        <w:t xml:space="preserve">.exceptional food is our way of life </w:t>
      </w:r>
      <w:r w:rsidR="005E6214">
        <w:rPr>
          <w:i/>
          <w:iCs/>
        </w:rPr>
        <w:t xml:space="preserve">our passion for pure sustainable ingredients and unwavering commitment to always </w:t>
      </w:r>
      <w:r w:rsidR="004B1D5F">
        <w:rPr>
          <w:i/>
          <w:iCs/>
        </w:rPr>
        <w:t xml:space="preserve">exceed the </w:t>
      </w:r>
      <w:r w:rsidR="000F0CD1">
        <w:rPr>
          <w:i/>
          <w:iCs/>
        </w:rPr>
        <w:t xml:space="preserve">expectations of our customers ensures </w:t>
      </w:r>
      <w:r w:rsidR="002E77F4">
        <w:rPr>
          <w:i/>
          <w:iCs/>
        </w:rPr>
        <w:t xml:space="preserve">our future </w:t>
      </w:r>
    </w:p>
    <w:p w14:paraId="00114C01" w14:textId="77777777" w:rsidR="002E77F4" w:rsidRDefault="002E77F4" w:rsidP="00F80B0B">
      <w:pPr>
        <w:ind w:left="720" w:firstLine="0"/>
        <w:rPr>
          <w:i/>
          <w:iCs/>
        </w:rPr>
      </w:pPr>
      <w:r>
        <w:rPr>
          <w:i/>
          <w:iCs/>
        </w:rPr>
        <w:t xml:space="preserve">But the sweet street is about </w:t>
      </w:r>
      <w:r w:rsidR="0007588E">
        <w:rPr>
          <w:i/>
          <w:iCs/>
        </w:rPr>
        <w:t xml:space="preserve">more than great food above well we are dedicated to creating a safe </w:t>
      </w:r>
      <w:r w:rsidR="00DB7DA5">
        <w:rPr>
          <w:i/>
          <w:iCs/>
        </w:rPr>
        <w:t xml:space="preserve">,dynamic environment so compelling our customers Suppliers and </w:t>
      </w:r>
      <w:r w:rsidR="00175DDE">
        <w:rPr>
          <w:i/>
          <w:iCs/>
        </w:rPr>
        <w:t>co workers want to participate in achieving mutual success</w:t>
      </w:r>
      <w:r w:rsidR="00BE7B20">
        <w:rPr>
          <w:i/>
          <w:iCs/>
        </w:rPr>
        <w:t xml:space="preserve">. </w:t>
      </w:r>
    </w:p>
    <w:p w14:paraId="329D69B4" w14:textId="77777777" w:rsidR="00BE7B20" w:rsidRDefault="000C33FF" w:rsidP="00F80B0B">
      <w:pPr>
        <w:ind w:left="720" w:firstLine="0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394E86" w:rsidRPr="009D2500">
        <w:rPr>
          <w:b/>
          <w:bCs/>
          <w:u w:val="single"/>
        </w:rPr>
        <w:t>roblem Definition&amp; Design Thinking</w:t>
      </w:r>
    </w:p>
    <w:p w14:paraId="1754C0BC" w14:textId="0838917D" w:rsidR="008538CA" w:rsidRPr="006C2516" w:rsidRDefault="0057342C" w:rsidP="006C2516">
      <w:pPr>
        <w:ind w:left="720" w:firstLine="0"/>
        <w:rPr>
          <w:b/>
          <w:bCs/>
        </w:rPr>
      </w:pPr>
      <w:r>
        <w:rPr>
          <w:b/>
          <w:bCs/>
        </w:rPr>
        <w:t xml:space="preserve">Empathy Map </w:t>
      </w:r>
    </w:p>
    <w:p w14:paraId="2E961306" w14:textId="4E649BDB" w:rsidR="008538CA" w:rsidRDefault="008538CA" w:rsidP="00197583">
      <w:pPr>
        <w:rPr>
          <w:b/>
          <w:bCs/>
          <w:u w:val="single"/>
        </w:rPr>
      </w:pPr>
    </w:p>
    <w:p w14:paraId="04BBEFC3" w14:textId="3A9E8287" w:rsidR="008538CA" w:rsidRDefault="001A2873" w:rsidP="0019758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703296" behindDoc="0" locked="0" layoutInCell="1" allowOverlap="1" wp14:anchorId="6E025207" wp14:editId="6A11C057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3463925" cy="4317365"/>
            <wp:effectExtent l="0" t="0" r="317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990"/>
                    <a:stretch/>
                  </pic:blipFill>
                  <pic:spPr bwMode="auto">
                    <a:xfrm>
                      <a:off x="0" y="0"/>
                      <a:ext cx="3463925" cy="431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4B87B" w14:textId="7D491EFE" w:rsidR="008538CA" w:rsidRDefault="00F35F6C" w:rsidP="0019758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Ideation &amp; Brainstorming </w:t>
      </w:r>
    </w:p>
    <w:p w14:paraId="463739AB" w14:textId="16117E94" w:rsidR="00F35F6C" w:rsidRDefault="00DB72EC" w:rsidP="00F35F6C">
      <w:pPr>
        <w:rPr>
          <w:b/>
          <w:bCs/>
          <w:u w:val="single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705344" behindDoc="0" locked="0" layoutInCell="1" allowOverlap="1" wp14:anchorId="13EAFD7C" wp14:editId="360DAA8D">
            <wp:simplePos x="0" y="0"/>
            <wp:positionH relativeFrom="column">
              <wp:posOffset>207645</wp:posOffset>
            </wp:positionH>
            <wp:positionV relativeFrom="paragraph">
              <wp:posOffset>274320</wp:posOffset>
            </wp:positionV>
            <wp:extent cx="5943600" cy="23996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CC646" w14:textId="1C9559C9" w:rsidR="008538CA" w:rsidRDefault="008538CA" w:rsidP="00197583">
      <w:pPr>
        <w:rPr>
          <w:b/>
          <w:bCs/>
          <w:u w:val="single"/>
        </w:rPr>
      </w:pPr>
    </w:p>
    <w:p w14:paraId="6AEA4FA7" w14:textId="39FE9947" w:rsidR="008538CA" w:rsidRDefault="008538CA" w:rsidP="00197583">
      <w:pPr>
        <w:rPr>
          <w:b/>
          <w:bCs/>
          <w:u w:val="single"/>
        </w:rPr>
      </w:pPr>
    </w:p>
    <w:p w14:paraId="774B09F0" w14:textId="14C93187" w:rsidR="008538CA" w:rsidRDefault="008538CA" w:rsidP="00197583">
      <w:pPr>
        <w:rPr>
          <w:b/>
          <w:bCs/>
          <w:u w:val="single"/>
        </w:rPr>
      </w:pPr>
    </w:p>
    <w:p w14:paraId="057DCCC2" w14:textId="5107FBE6" w:rsidR="008538CA" w:rsidRDefault="008538CA" w:rsidP="00197583">
      <w:pPr>
        <w:rPr>
          <w:b/>
          <w:bCs/>
          <w:u w:val="single"/>
        </w:rPr>
      </w:pPr>
    </w:p>
    <w:p w14:paraId="0D7C1C28" w14:textId="6D50DBD5" w:rsidR="008538CA" w:rsidRDefault="008538CA" w:rsidP="00197583">
      <w:pPr>
        <w:rPr>
          <w:b/>
          <w:bCs/>
          <w:u w:val="single"/>
        </w:rPr>
      </w:pPr>
    </w:p>
    <w:p w14:paraId="520E6826" w14:textId="7E541307" w:rsidR="008538CA" w:rsidRDefault="00BC0DCA" w:rsidP="0019758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Gst</w:t>
      </w:r>
      <w:proofErr w:type="spellEnd"/>
      <w:r>
        <w:rPr>
          <w:b/>
          <w:bCs/>
          <w:u w:val="single"/>
        </w:rPr>
        <w:t xml:space="preserve"> Report</w:t>
      </w:r>
    </w:p>
    <w:p w14:paraId="51F70111" w14:textId="77777777" w:rsidR="00D40E72" w:rsidRDefault="00BC0DCA" w:rsidP="00D40E7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</w:t>
      </w:r>
      <w:r w:rsidR="00B85226">
        <w:rPr>
          <w:b/>
          <w:bCs/>
          <w:u w:val="single"/>
        </w:rPr>
        <w:t xml:space="preserve">final finding output of </w:t>
      </w:r>
      <w:r w:rsidR="005C6ECF">
        <w:rPr>
          <w:b/>
          <w:bCs/>
          <w:u w:val="single"/>
        </w:rPr>
        <w:t>the project along with Screenshot</w:t>
      </w:r>
    </w:p>
    <w:p w14:paraId="321C7818" w14:textId="4D4EF61E" w:rsidR="00D40E72" w:rsidRDefault="00D40E72" w:rsidP="00D40E7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707392" behindDoc="0" locked="0" layoutInCell="1" allowOverlap="1" wp14:anchorId="43842E3B" wp14:editId="0C991D08">
            <wp:simplePos x="0" y="0"/>
            <wp:positionH relativeFrom="column">
              <wp:posOffset>140970</wp:posOffset>
            </wp:positionH>
            <wp:positionV relativeFrom="paragraph">
              <wp:posOffset>215900</wp:posOffset>
            </wp:positionV>
            <wp:extent cx="5943600" cy="19646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29FD9" w14:textId="25A886FA" w:rsidR="00BE20C8" w:rsidRPr="00D40E72" w:rsidRDefault="00BE20C8" w:rsidP="00D40E72">
      <w:pPr>
        <w:rPr>
          <w:b/>
          <w:bCs/>
          <w:u w:val="single"/>
        </w:rPr>
        <w:sectPr w:rsidR="00BE20C8" w:rsidRPr="00D40E7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1BFF232" w14:textId="3304FA69" w:rsidR="00C47BF7" w:rsidRDefault="00C47BF7" w:rsidP="00DA2023">
      <w:pPr>
        <w:ind w:firstLine="0"/>
        <w:rPr>
          <w:i/>
          <w:iCs/>
        </w:rPr>
      </w:pPr>
    </w:p>
    <w:p w14:paraId="61076150" w14:textId="63BB4179" w:rsidR="00197546" w:rsidRDefault="00197546" w:rsidP="00DA2023">
      <w:pPr>
        <w:ind w:firstLine="0"/>
        <w:rPr>
          <w:i/>
          <w:iCs/>
        </w:rPr>
      </w:pPr>
    </w:p>
    <w:p w14:paraId="21CBB798" w14:textId="25B56F7E" w:rsidR="00197546" w:rsidRDefault="00BE6982" w:rsidP="00DA2023">
      <w:p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Purchase </w:t>
      </w:r>
      <w:proofErr w:type="spellStart"/>
      <w:r>
        <w:rPr>
          <w:b/>
          <w:bCs/>
          <w:i/>
          <w:iCs/>
        </w:rPr>
        <w:t>Bil</w:t>
      </w:r>
      <w:proofErr w:type="spellEnd"/>
      <w:r>
        <w:rPr>
          <w:b/>
          <w:bCs/>
          <w:i/>
          <w:iCs/>
        </w:rPr>
        <w:t xml:space="preserve"> </w:t>
      </w:r>
    </w:p>
    <w:p w14:paraId="3C82FB6E" w14:textId="18BBFDE3" w:rsidR="00BE6982" w:rsidRDefault="00DC5F93" w:rsidP="00DA2023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708416" behindDoc="0" locked="0" layoutInCell="1" allowOverlap="1" wp14:anchorId="61959197" wp14:editId="672E1BC0">
            <wp:simplePos x="0" y="0"/>
            <wp:positionH relativeFrom="column">
              <wp:posOffset>661035</wp:posOffset>
            </wp:positionH>
            <wp:positionV relativeFrom="paragraph">
              <wp:posOffset>67310</wp:posOffset>
            </wp:positionV>
            <wp:extent cx="4055745" cy="2473960"/>
            <wp:effectExtent l="0" t="0" r="190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E0B22" w14:textId="5D7626D1" w:rsidR="00BE6982" w:rsidRDefault="00BE6982" w:rsidP="00DA2023">
      <w:pPr>
        <w:ind w:firstLine="0"/>
        <w:rPr>
          <w:b/>
          <w:bCs/>
          <w:i/>
          <w:iCs/>
        </w:rPr>
      </w:pPr>
    </w:p>
    <w:p w14:paraId="7B7D0968" w14:textId="1933E419" w:rsidR="00BE6982" w:rsidRDefault="00DC5F93" w:rsidP="00DA2023">
      <w:p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Sales Invoice </w:t>
      </w:r>
    </w:p>
    <w:p w14:paraId="76C247E7" w14:textId="3B78A2C5" w:rsidR="00DC5F93" w:rsidRPr="00BE6982" w:rsidRDefault="001C2B95" w:rsidP="00DA2023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709440" behindDoc="0" locked="0" layoutInCell="1" allowOverlap="1" wp14:anchorId="1E092A6C" wp14:editId="4F4CC2CE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943600" cy="251015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E221C" w14:textId="5A2F5AEC" w:rsidR="00197546" w:rsidRDefault="00197546" w:rsidP="00DA2023">
      <w:pPr>
        <w:ind w:firstLine="0"/>
        <w:rPr>
          <w:i/>
          <w:iCs/>
        </w:rPr>
      </w:pPr>
    </w:p>
    <w:p w14:paraId="65BFE5E6" w14:textId="0DE3A46A" w:rsidR="00197546" w:rsidRDefault="00197546" w:rsidP="00DA2023">
      <w:pPr>
        <w:ind w:firstLine="0"/>
        <w:rPr>
          <w:i/>
          <w:iCs/>
        </w:rPr>
      </w:pPr>
    </w:p>
    <w:p w14:paraId="712733A6" w14:textId="6F44B904" w:rsidR="00197546" w:rsidRPr="000551DC" w:rsidRDefault="000551DC" w:rsidP="00DA2023">
      <w:p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Vendors </w:t>
      </w:r>
    </w:p>
    <w:p w14:paraId="6812EBB4" w14:textId="429383D0" w:rsidR="00197546" w:rsidRDefault="005324EA" w:rsidP="00DA2023">
      <w:pPr>
        <w:ind w:firstLine="0"/>
        <w:rPr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716608" behindDoc="0" locked="0" layoutInCell="1" allowOverlap="1" wp14:anchorId="0FFB810C" wp14:editId="22BA4613">
            <wp:simplePos x="0" y="0"/>
            <wp:positionH relativeFrom="column">
              <wp:posOffset>379095</wp:posOffset>
            </wp:positionH>
            <wp:positionV relativeFrom="paragraph">
              <wp:posOffset>204470</wp:posOffset>
            </wp:positionV>
            <wp:extent cx="4356100" cy="2399665"/>
            <wp:effectExtent l="0" t="0" r="635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E9EC" w14:textId="32549B6F" w:rsidR="00197546" w:rsidRDefault="00197546" w:rsidP="00DA2023">
      <w:pPr>
        <w:ind w:firstLine="0"/>
        <w:rPr>
          <w:b/>
          <w:bCs/>
          <w:i/>
          <w:iCs/>
          <w:noProof/>
        </w:rPr>
      </w:pPr>
    </w:p>
    <w:p w14:paraId="6740193A" w14:textId="11D62CC1" w:rsidR="005C60CC" w:rsidRDefault="005C60CC" w:rsidP="00DA2023">
      <w:pPr>
        <w:ind w:firstLine="0"/>
        <w:rPr>
          <w:b/>
          <w:bCs/>
          <w:i/>
          <w:iCs/>
          <w:noProof/>
        </w:rPr>
      </w:pPr>
    </w:p>
    <w:p w14:paraId="607FB536" w14:textId="1E57D54D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2A9EA80A" w14:textId="61E0212E" w:rsidR="002C57EB" w:rsidRDefault="002D77AA" w:rsidP="00DA2023">
      <w:pPr>
        <w:ind w:firstLine="0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 xml:space="preserve">Customers </w:t>
      </w:r>
    </w:p>
    <w:p w14:paraId="015BCE2D" w14:textId="3A0145CD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5DDF9ED1" w14:textId="66DC98F5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37E4D176" w14:textId="60446944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3B8747E5" w14:textId="19389753" w:rsidR="002C57EB" w:rsidRDefault="00A86F57" w:rsidP="00DA2023">
      <w:pPr>
        <w:ind w:firstLine="0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720704" behindDoc="0" locked="0" layoutInCell="1" allowOverlap="1" wp14:anchorId="1F91A788" wp14:editId="6B4884D5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3756025" cy="24460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BEE7B" w14:textId="6E96F100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46E4771A" w14:textId="7B126AFC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0B369D68" w14:textId="494167FC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6D3F1A24" w14:textId="28DAD0FD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6D9041C4" w14:textId="5237DD76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4437C8DD" w14:textId="2B21ADB0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461105E4" w14:textId="161BC436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424310ED" w14:textId="21ED2E9D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232200B3" w14:textId="77777777" w:rsidR="002C57EB" w:rsidRDefault="002C57EB" w:rsidP="00DA2023">
      <w:pPr>
        <w:ind w:firstLine="0"/>
        <w:rPr>
          <w:b/>
          <w:bCs/>
          <w:i/>
          <w:iCs/>
          <w:noProof/>
        </w:rPr>
      </w:pPr>
    </w:p>
    <w:p w14:paraId="349A0204" w14:textId="134C2FFE" w:rsidR="005C60CC" w:rsidRDefault="005C60CC" w:rsidP="00DA2023">
      <w:pPr>
        <w:ind w:firstLine="0"/>
        <w:rPr>
          <w:b/>
          <w:bCs/>
          <w:i/>
          <w:iCs/>
          <w:noProof/>
        </w:rPr>
      </w:pPr>
    </w:p>
    <w:p w14:paraId="6CD9E343" w14:textId="7DF05FD2" w:rsidR="005C60CC" w:rsidRDefault="005C60CC" w:rsidP="00DA2023">
      <w:pPr>
        <w:ind w:firstLine="0"/>
        <w:rPr>
          <w:b/>
          <w:bCs/>
          <w:i/>
          <w:iCs/>
          <w:noProof/>
        </w:rPr>
      </w:pPr>
    </w:p>
    <w:p w14:paraId="019957FD" w14:textId="016BE455" w:rsidR="00197546" w:rsidRPr="00C912E2" w:rsidRDefault="004E517D" w:rsidP="00DA2023">
      <w:p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>Journal</w:t>
      </w:r>
    </w:p>
    <w:p w14:paraId="5D6A76C9" w14:textId="34EAF3DD" w:rsidR="00197546" w:rsidRDefault="004E517D" w:rsidP="00DA2023">
      <w:pPr>
        <w:ind w:firstLine="0"/>
        <w:rPr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718656" behindDoc="0" locked="0" layoutInCell="1" allowOverlap="1" wp14:anchorId="349A2E44" wp14:editId="19EDBD66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810125" cy="116713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B036E" w14:textId="20BEBF47" w:rsidR="00197546" w:rsidRPr="007255D3" w:rsidRDefault="00F12BA8" w:rsidP="00DA2023">
      <w:pPr>
        <w:ind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Banking </w:t>
      </w:r>
      <w:r w:rsidR="00A86B4B">
        <w:rPr>
          <w:b/>
          <w:bCs/>
          <w:noProof/>
        </w:rPr>
        <w:drawing>
          <wp:anchor distT="0" distB="0" distL="114300" distR="114300" simplePos="0" relativeHeight="251715584" behindDoc="0" locked="0" layoutInCell="1" allowOverlap="1" wp14:anchorId="71FD5F20" wp14:editId="352293A9">
            <wp:simplePos x="0" y="0"/>
            <wp:positionH relativeFrom="column">
              <wp:posOffset>-914400</wp:posOffset>
            </wp:positionH>
            <wp:positionV relativeFrom="paragraph">
              <wp:posOffset>276225</wp:posOffset>
            </wp:positionV>
            <wp:extent cx="7955280" cy="631317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86DFA" w14:textId="26A11D26" w:rsidR="00197546" w:rsidRDefault="00197546" w:rsidP="00DA2023">
      <w:pPr>
        <w:ind w:firstLine="0"/>
        <w:rPr>
          <w:i/>
          <w:iCs/>
        </w:rPr>
      </w:pPr>
    </w:p>
    <w:p w14:paraId="02F10528" w14:textId="7A1A797C" w:rsidR="00197546" w:rsidRDefault="00197546" w:rsidP="00DA2023">
      <w:pPr>
        <w:ind w:firstLine="0"/>
        <w:rPr>
          <w:i/>
          <w:iCs/>
        </w:rPr>
      </w:pPr>
    </w:p>
    <w:p w14:paraId="0DCE33C0" w14:textId="4981B6CF" w:rsidR="003F07F4" w:rsidRPr="00ED1976" w:rsidRDefault="003F07F4" w:rsidP="00DA2023">
      <w:pPr>
        <w:ind w:firstLine="0"/>
        <w:rPr>
          <w:b/>
          <w:bCs/>
          <w:i/>
          <w:iCs/>
        </w:rPr>
      </w:pPr>
    </w:p>
    <w:p w14:paraId="2FE36B21" w14:textId="66B32341" w:rsidR="00AF0CC6" w:rsidRDefault="00AF0CC6" w:rsidP="00685041">
      <w:pPr>
        <w:ind w:firstLine="0"/>
        <w:rPr>
          <w:b/>
          <w:bCs/>
        </w:rPr>
      </w:pPr>
    </w:p>
    <w:p w14:paraId="4291ACED" w14:textId="77777777" w:rsidR="00AF0CC6" w:rsidRDefault="00AF0CC6" w:rsidP="00685041">
      <w:pPr>
        <w:ind w:firstLine="0"/>
        <w:rPr>
          <w:b/>
          <w:bCs/>
        </w:rPr>
      </w:pPr>
      <w:r>
        <w:rPr>
          <w:b/>
          <w:bCs/>
        </w:rPr>
        <w:t xml:space="preserve">Advantages&amp; Disadvantages </w:t>
      </w:r>
    </w:p>
    <w:p w14:paraId="69A3D510" w14:textId="77777777" w:rsidR="00AF0CC6" w:rsidRDefault="00AF0CC6" w:rsidP="00685041">
      <w:pPr>
        <w:pStyle w:val="ListParagraph"/>
        <w:numPr>
          <w:ilvl w:val="0"/>
          <w:numId w:val="19"/>
        </w:numPr>
        <w:rPr>
          <w:b/>
          <w:bCs/>
        </w:rPr>
      </w:pPr>
      <w:r w:rsidRPr="00C4032F">
        <w:rPr>
          <w:b/>
          <w:bCs/>
        </w:rPr>
        <w:t>List of Advantages and Disadvantages of the proposed</w:t>
      </w:r>
    </w:p>
    <w:p w14:paraId="4D31C644" w14:textId="77777777" w:rsidR="00AF0CC6" w:rsidRPr="00AD726F" w:rsidRDefault="00AF0CC6" w:rsidP="00685041">
      <w:pPr>
        <w:pStyle w:val="ListParagraph"/>
        <w:numPr>
          <w:ilvl w:val="0"/>
          <w:numId w:val="20"/>
        </w:numPr>
        <w:rPr>
          <w:b/>
          <w:bCs/>
        </w:rPr>
      </w:pPr>
      <w:r w:rsidRPr="00C4032F">
        <w:rPr>
          <w:b/>
          <w:bCs/>
          <w:i/>
          <w:iCs/>
        </w:rPr>
        <w:t xml:space="preserve">Advantages </w:t>
      </w:r>
    </w:p>
    <w:p w14:paraId="098FF76C" w14:textId="77777777" w:rsidR="00AF0CC6" w:rsidRPr="00AD726F" w:rsidRDefault="00AF0CC6" w:rsidP="00685041">
      <w:pPr>
        <w:ind w:left="1080" w:firstLine="0"/>
        <w:rPr>
          <w:b/>
          <w:bCs/>
        </w:rPr>
      </w:pPr>
      <w:proofErr w:type="spellStart"/>
      <w:r>
        <w:rPr>
          <w:b/>
          <w:bCs/>
          <w:i/>
          <w:iCs/>
        </w:rPr>
        <w:t>A.</w:t>
      </w:r>
      <w:r w:rsidRPr="00AD726F">
        <w:rPr>
          <w:b/>
          <w:bCs/>
          <w:i/>
          <w:iCs/>
        </w:rPr>
        <w:t>Advantages</w:t>
      </w:r>
      <w:proofErr w:type="spellEnd"/>
      <w:r w:rsidRPr="00AD726F">
        <w:rPr>
          <w:b/>
          <w:bCs/>
          <w:i/>
          <w:iCs/>
        </w:rPr>
        <w:t xml:space="preserve"> for Table </w:t>
      </w:r>
      <w:proofErr w:type="spellStart"/>
      <w:r w:rsidRPr="00AD726F">
        <w:rPr>
          <w:b/>
          <w:bCs/>
          <w:i/>
          <w:iCs/>
        </w:rPr>
        <w:t>suger</w:t>
      </w:r>
      <w:proofErr w:type="spellEnd"/>
      <w:r w:rsidRPr="00AD726F">
        <w:rPr>
          <w:b/>
          <w:bCs/>
          <w:i/>
          <w:iCs/>
        </w:rPr>
        <w:t>:</w:t>
      </w:r>
    </w:p>
    <w:p w14:paraId="7313A01B" w14:textId="77777777" w:rsidR="00AF0CC6" w:rsidRDefault="00AF0CC6" w:rsidP="00685041">
      <w:pPr>
        <w:ind w:firstLine="0"/>
        <w:rPr>
          <w:i/>
          <w:iCs/>
        </w:rPr>
      </w:pPr>
      <w:r>
        <w:rPr>
          <w:b/>
          <w:bCs/>
        </w:rPr>
        <w:t xml:space="preserve">               </w:t>
      </w:r>
      <w:r>
        <w:rPr>
          <w:i/>
          <w:iCs/>
        </w:rPr>
        <w:t xml:space="preserve">Most of the food items which we consume in our day life have several </w:t>
      </w:r>
      <w:proofErr w:type="spellStart"/>
      <w:r>
        <w:rPr>
          <w:i/>
          <w:iCs/>
        </w:rPr>
        <w:t>benefits.Even</w:t>
      </w:r>
      <w:proofErr w:type="spellEnd"/>
      <w:r>
        <w:rPr>
          <w:i/>
          <w:iCs/>
        </w:rPr>
        <w:t xml:space="preserve"> the salt also has different advantages. But when we talk about tables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,you need to understand that table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has only limited advantages. And if not Consumed in Moderation then that advantages may also turn into a Disadvantages </w:t>
      </w:r>
    </w:p>
    <w:p w14:paraId="52F21CA6" w14:textId="77777777" w:rsidR="00AF0CC6" w:rsidRDefault="00AF0CC6" w:rsidP="00685041">
      <w:pPr>
        <w:ind w:left="720" w:firstLine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B.Goods</w:t>
      </w:r>
      <w:proofErr w:type="spellEnd"/>
      <w:r>
        <w:rPr>
          <w:b/>
          <w:bCs/>
          <w:i/>
          <w:iCs/>
        </w:rPr>
        <w:t xml:space="preserve"> Source of Energy:</w:t>
      </w:r>
    </w:p>
    <w:p w14:paraId="2D41FB46" w14:textId="77777777" w:rsidR="00AF0CC6" w:rsidRDefault="00AF0CC6" w:rsidP="00685041">
      <w:pPr>
        <w:ind w:left="720" w:firstLine="0"/>
        <w:rPr>
          <w:i/>
          <w:iCs/>
        </w:rPr>
      </w:pPr>
      <w:r>
        <w:rPr>
          <w:i/>
          <w:iCs/>
        </w:rPr>
        <w:t xml:space="preserve">                 We all are well aware or this aware of this fact and we have mentioned above also that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helps providing us the energy .Our Body needs glucose for various </w:t>
      </w:r>
      <w:proofErr w:type="spellStart"/>
      <w:r>
        <w:rPr>
          <w:i/>
          <w:iCs/>
        </w:rPr>
        <w:t>funsion</w:t>
      </w:r>
      <w:proofErr w:type="spellEnd"/>
      <w:r>
        <w:rPr>
          <w:i/>
          <w:iCs/>
        </w:rPr>
        <w:t xml:space="preserve"> performed by our body organs .</w:t>
      </w:r>
    </w:p>
    <w:p w14:paraId="575186A4" w14:textId="77777777" w:rsidR="00AF0CC6" w:rsidRDefault="00AF0CC6" w:rsidP="00685041">
      <w:pPr>
        <w:ind w:left="720" w:firstLine="0"/>
        <w:rPr>
          <w:i/>
          <w:iCs/>
        </w:rPr>
      </w:pPr>
      <w:r>
        <w:rPr>
          <w:i/>
          <w:iCs/>
        </w:rPr>
        <w:t xml:space="preserve">There are many other food items also other than the table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that helps in providing the energy to our body. It provides a sudden boost of energy in our </w:t>
      </w:r>
      <w:proofErr w:type="spellStart"/>
      <w:r>
        <w:rPr>
          <w:i/>
          <w:iCs/>
        </w:rPr>
        <w:t>body.That</w:t>
      </w:r>
      <w:proofErr w:type="spellEnd"/>
      <w:r>
        <w:rPr>
          <w:i/>
          <w:iCs/>
        </w:rPr>
        <w:t xml:space="preserve"> is why when anyone fees dizzy or week it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suggested to provide them with salt and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water so that they can </w:t>
      </w:r>
      <w:proofErr w:type="spellStart"/>
      <w:r>
        <w:rPr>
          <w:i/>
          <w:iCs/>
        </w:rPr>
        <w:t>can</w:t>
      </w:r>
      <w:proofErr w:type="spellEnd"/>
      <w:r>
        <w:rPr>
          <w:i/>
          <w:iCs/>
        </w:rPr>
        <w:t xml:space="preserve"> feel better.</w:t>
      </w:r>
    </w:p>
    <w:p w14:paraId="6DA73617" w14:textId="77777777" w:rsidR="00AF0CC6" w:rsidRDefault="00AF0CC6" w:rsidP="00685041">
      <w:pPr>
        <w:ind w:left="1440" w:firstLine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C.Helps</w:t>
      </w:r>
      <w:proofErr w:type="spellEnd"/>
      <w:r>
        <w:rPr>
          <w:b/>
          <w:bCs/>
          <w:i/>
          <w:iCs/>
        </w:rPr>
        <w:t xml:space="preserve"> in Boosting of Table </w:t>
      </w:r>
      <w:proofErr w:type="spellStart"/>
      <w:r>
        <w:rPr>
          <w:b/>
          <w:bCs/>
          <w:i/>
          <w:iCs/>
        </w:rPr>
        <w:t>Suger</w:t>
      </w:r>
      <w:proofErr w:type="spellEnd"/>
      <w:r>
        <w:rPr>
          <w:b/>
          <w:bCs/>
          <w:i/>
          <w:iCs/>
        </w:rPr>
        <w:t>:</w:t>
      </w:r>
    </w:p>
    <w:p w14:paraId="42D2FB81" w14:textId="77777777" w:rsidR="00AF0CC6" w:rsidRDefault="00AF0CC6" w:rsidP="00685041">
      <w:pPr>
        <w:ind w:left="1440" w:firstLine="0"/>
        <w:rPr>
          <w:i/>
          <w:iCs/>
        </w:rPr>
      </w:pPr>
      <w:r>
        <w:rPr>
          <w:b/>
          <w:bCs/>
          <w:i/>
          <w:iCs/>
        </w:rPr>
        <w:t xml:space="preserve">              This </w:t>
      </w:r>
      <w:r>
        <w:rPr>
          <w:i/>
          <w:iCs/>
        </w:rPr>
        <w:t xml:space="preserve">Also true that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helps in boosting our </w:t>
      </w:r>
      <w:proofErr w:type="spellStart"/>
      <w:r>
        <w:rPr>
          <w:i/>
          <w:iCs/>
        </w:rPr>
        <w:t>mood.some</w:t>
      </w:r>
      <w:proofErr w:type="spellEnd"/>
      <w:r>
        <w:rPr>
          <w:i/>
          <w:iCs/>
        </w:rPr>
        <w:t xml:space="preserve">  people say that it happens because of the taste bunds whereas it has been </w:t>
      </w:r>
      <w:proofErr w:type="spellStart"/>
      <w:r>
        <w:rPr>
          <w:i/>
          <w:iCs/>
        </w:rPr>
        <w:t>reaeached</w:t>
      </w:r>
      <w:proofErr w:type="spellEnd"/>
      <w:r>
        <w:rPr>
          <w:i/>
          <w:iCs/>
        </w:rPr>
        <w:t xml:space="preserve"> that table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added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helps in causing the dopamine rush. That is why when people are sad or depressed they tend to eat the food items whish have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in them like soft drinks ,ice cream ,sweets ,Chocolates, Cake etc……,</w:t>
      </w:r>
    </w:p>
    <w:p w14:paraId="330753F6" w14:textId="77777777" w:rsidR="00AF0CC6" w:rsidRDefault="00AF0CC6" w:rsidP="00685041">
      <w:pPr>
        <w:ind w:left="1440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Disadvantages of Table </w:t>
      </w:r>
      <w:proofErr w:type="spellStart"/>
      <w:r>
        <w:rPr>
          <w:b/>
          <w:bCs/>
          <w:i/>
          <w:iCs/>
        </w:rPr>
        <w:t>Suger</w:t>
      </w:r>
      <w:proofErr w:type="spellEnd"/>
      <w:r>
        <w:rPr>
          <w:b/>
          <w:bCs/>
          <w:i/>
          <w:iCs/>
        </w:rPr>
        <w:t>:</w:t>
      </w:r>
    </w:p>
    <w:p w14:paraId="3B2CE4E0" w14:textId="77777777" w:rsidR="00AF0CC6" w:rsidRDefault="00AF0CC6" w:rsidP="00685041">
      <w:pPr>
        <w:ind w:left="1440" w:firstLine="0"/>
        <w:rPr>
          <w:i/>
          <w:iCs/>
        </w:rPr>
      </w:pPr>
      <w:r>
        <w:rPr>
          <w:i/>
          <w:iCs/>
        </w:rPr>
        <w:t xml:space="preserve">                 The table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or the added </w:t>
      </w:r>
      <w:proofErr w:type="spellStart"/>
      <w:r>
        <w:rPr>
          <w:i/>
          <w:iCs/>
        </w:rPr>
        <w:t>suger</w:t>
      </w:r>
      <w:proofErr w:type="spellEnd"/>
      <w:r>
        <w:rPr>
          <w:i/>
          <w:iCs/>
        </w:rPr>
        <w:t xml:space="preserve"> is not very good For our health .Consuming them in the limited or </w:t>
      </w:r>
      <w:proofErr w:type="spellStart"/>
      <w:r>
        <w:rPr>
          <w:i/>
          <w:iCs/>
        </w:rPr>
        <w:t>Conrolled</w:t>
      </w:r>
      <w:proofErr w:type="spellEnd"/>
      <w:r>
        <w:rPr>
          <w:i/>
          <w:iCs/>
        </w:rPr>
        <w:t xml:space="preserve"> quantity is fine .</w:t>
      </w:r>
    </w:p>
    <w:p w14:paraId="44553D6A" w14:textId="37CE71D1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>It can cause weight gain</w:t>
      </w:r>
    </w:p>
    <w:p w14:paraId="1521F5C2" w14:textId="77777777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 xml:space="preserve">May increase your Risk ho Heart Disease </w:t>
      </w:r>
    </w:p>
    <w:p w14:paraId="52DDDCAE" w14:textId="77777777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 xml:space="preserve">Linked to Acne </w:t>
      </w:r>
    </w:p>
    <w:p w14:paraId="2467EACF" w14:textId="77777777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 xml:space="preserve">Increase your risk of type 2 diabetes </w:t>
      </w:r>
    </w:p>
    <w:p w14:paraId="41A7DABF" w14:textId="77777777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 xml:space="preserve">May increase you risk of </w:t>
      </w:r>
      <w:proofErr w:type="spellStart"/>
      <w:r>
        <w:rPr>
          <w:i/>
          <w:iCs/>
        </w:rPr>
        <w:t>canser</w:t>
      </w:r>
      <w:proofErr w:type="spellEnd"/>
    </w:p>
    <w:p w14:paraId="5F7F992B" w14:textId="77777777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 xml:space="preserve">May increase risk of depression </w:t>
      </w:r>
    </w:p>
    <w:p w14:paraId="3D23E0E9" w14:textId="77777777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>May Accelerate the skin aging process</w:t>
      </w:r>
    </w:p>
    <w:p w14:paraId="24781FC4" w14:textId="77777777" w:rsidR="00AF0CC6" w:rsidRDefault="00AF0CC6" w:rsidP="00685041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 xml:space="preserve">Can increase </w:t>
      </w:r>
      <w:proofErr w:type="spellStart"/>
      <w:r>
        <w:rPr>
          <w:i/>
          <w:iCs/>
        </w:rPr>
        <w:t>cellur</w:t>
      </w:r>
      <w:proofErr w:type="spellEnd"/>
      <w:r>
        <w:rPr>
          <w:i/>
          <w:iCs/>
        </w:rPr>
        <w:t xml:space="preserve"> aging.</w:t>
      </w:r>
    </w:p>
    <w:p w14:paraId="2F6762DE" w14:textId="77777777" w:rsidR="00AF0CC6" w:rsidRPr="00E315E3" w:rsidRDefault="00AF0CC6" w:rsidP="00685041">
      <w:pPr>
        <w:rPr>
          <w:i/>
          <w:iCs/>
        </w:rPr>
      </w:pPr>
    </w:p>
    <w:p w14:paraId="62E166DD" w14:textId="77777777" w:rsidR="006E7C09" w:rsidRDefault="00A12D57" w:rsidP="00685041">
      <w:pPr>
        <w:ind w:left="1440" w:firstLine="0"/>
        <w:rPr>
          <w:b/>
          <w:bCs/>
          <w:i/>
          <w:iCs/>
        </w:rPr>
      </w:pPr>
      <w:r>
        <w:rPr>
          <w:b/>
          <w:bCs/>
          <w:i/>
          <w:iCs/>
        </w:rPr>
        <w:t>Profit</w:t>
      </w:r>
      <w:r w:rsidR="006E7C09">
        <w:rPr>
          <w:b/>
          <w:bCs/>
          <w:i/>
          <w:iCs/>
        </w:rPr>
        <w:t xml:space="preserve">&amp; loss Account </w:t>
      </w:r>
    </w:p>
    <w:p w14:paraId="2C48AF1F" w14:textId="22076384" w:rsidR="00AF0CC6" w:rsidRDefault="00AF0CC6" w:rsidP="00685041">
      <w:pPr>
        <w:ind w:left="1440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</w:p>
    <w:p w14:paraId="7B73153F" w14:textId="77777777" w:rsidR="00AF0CC6" w:rsidRPr="00C33817" w:rsidRDefault="00AF0CC6" w:rsidP="00685041">
      <w:pPr>
        <w:ind w:left="720" w:firstLine="0"/>
        <w:rPr>
          <w:b/>
          <w:bCs/>
          <w:i/>
          <w:iCs/>
        </w:rPr>
      </w:pPr>
    </w:p>
    <w:p w14:paraId="0902FBB0" w14:textId="2009C05E" w:rsidR="00AF0CC6" w:rsidRDefault="009664BB" w:rsidP="00685041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722752" behindDoc="0" locked="0" layoutInCell="1" allowOverlap="1" wp14:anchorId="3125995C" wp14:editId="0A7935A4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1419860" cy="3367405"/>
            <wp:effectExtent l="0" t="0" r="889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8" b="31115"/>
                    <a:stretch/>
                  </pic:blipFill>
                  <pic:spPr bwMode="auto">
                    <a:xfrm>
                      <a:off x="0" y="0"/>
                      <a:ext cx="1419860" cy="336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413DC" w14:textId="53BE4A08" w:rsidR="000A0BC5" w:rsidRDefault="000A0BC5" w:rsidP="00DA2023">
      <w:pPr>
        <w:ind w:firstLine="0"/>
        <w:rPr>
          <w:b/>
          <w:bCs/>
        </w:rPr>
      </w:pPr>
    </w:p>
    <w:p w14:paraId="15BB60DC" w14:textId="37F82387" w:rsidR="007A060D" w:rsidRDefault="009664BB" w:rsidP="00C4032F">
      <w:pPr>
        <w:pStyle w:val="ListParagraph"/>
        <w:ind w:firstLine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Balancesheet</w:t>
      </w:r>
      <w:proofErr w:type="spellEnd"/>
    </w:p>
    <w:p w14:paraId="4577B87A" w14:textId="6BADA38F" w:rsidR="009664BB" w:rsidRDefault="002E44DE" w:rsidP="00C4032F">
      <w:pPr>
        <w:pStyle w:val="ListParagraph"/>
        <w:ind w:firstLine="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723776" behindDoc="0" locked="0" layoutInCell="1" allowOverlap="1" wp14:anchorId="1C6E73CC" wp14:editId="32F84D34">
            <wp:simplePos x="0" y="0"/>
            <wp:positionH relativeFrom="column">
              <wp:posOffset>0</wp:posOffset>
            </wp:positionH>
            <wp:positionV relativeFrom="paragraph">
              <wp:posOffset>531495</wp:posOffset>
            </wp:positionV>
            <wp:extent cx="2593975" cy="512889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89BEF" w14:textId="6B330ABF" w:rsidR="00BA35F3" w:rsidRDefault="00BA35F3" w:rsidP="00C4032F">
      <w:pPr>
        <w:pStyle w:val="ListParagraph"/>
        <w:ind w:firstLine="0"/>
        <w:rPr>
          <w:b/>
          <w:bCs/>
          <w:i/>
          <w:iCs/>
        </w:rPr>
      </w:pPr>
    </w:p>
    <w:p w14:paraId="20302305" w14:textId="71FF501B" w:rsidR="00BA35F3" w:rsidRDefault="00BA35F3" w:rsidP="00C4032F">
      <w:pPr>
        <w:pStyle w:val="ListParagraph"/>
        <w:ind w:firstLine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Scops</w:t>
      </w:r>
      <w:proofErr w:type="spellEnd"/>
    </w:p>
    <w:p w14:paraId="6AB115A4" w14:textId="65D63B62" w:rsidR="00BA35F3" w:rsidRPr="00C4032F" w:rsidRDefault="00FA1CA2" w:rsidP="00BA35F3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The global </w:t>
      </w:r>
      <w:r w:rsidR="006E6D84">
        <w:rPr>
          <w:b/>
          <w:bCs/>
          <w:i/>
          <w:iCs/>
        </w:rPr>
        <w:t xml:space="preserve">sweets Confectionery market was valued </w:t>
      </w:r>
      <w:r w:rsidR="009A0CC5">
        <w:rPr>
          <w:b/>
          <w:bCs/>
          <w:i/>
          <w:iCs/>
        </w:rPr>
        <w:t xml:space="preserve">USD 11570 million in 2022 and anticipated </w:t>
      </w:r>
      <w:r w:rsidR="00EC400F">
        <w:rPr>
          <w:b/>
          <w:bCs/>
          <w:i/>
          <w:iCs/>
        </w:rPr>
        <w:t xml:space="preserve">to reach </w:t>
      </w:r>
      <w:proofErr w:type="spellStart"/>
      <w:r w:rsidR="00EC400F">
        <w:rPr>
          <w:b/>
          <w:bCs/>
          <w:i/>
          <w:iCs/>
        </w:rPr>
        <w:t>usd</w:t>
      </w:r>
      <w:proofErr w:type="spellEnd"/>
      <w:r w:rsidR="00EC400F">
        <w:rPr>
          <w:b/>
          <w:bCs/>
          <w:i/>
          <w:iCs/>
        </w:rPr>
        <w:t xml:space="preserve"> 128510 million by 2029 witnessing </w:t>
      </w:r>
      <w:r w:rsidR="00C14B37">
        <w:rPr>
          <w:b/>
          <w:bCs/>
          <w:i/>
          <w:iCs/>
        </w:rPr>
        <w:t xml:space="preserve">a CAGR of 2.0% during The forecast period </w:t>
      </w:r>
      <w:r w:rsidR="00652C9C">
        <w:rPr>
          <w:b/>
          <w:bCs/>
          <w:i/>
          <w:iCs/>
        </w:rPr>
        <w:t>2023-2029</w:t>
      </w:r>
    </w:p>
    <w:sectPr w:rsidR="00BA35F3" w:rsidRPr="00C4032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0C86" w14:textId="77777777" w:rsidR="00BB0E81" w:rsidRDefault="00BB0E81">
      <w:pPr>
        <w:spacing w:line="240" w:lineRule="auto"/>
      </w:pPr>
      <w:r>
        <w:separator/>
      </w:r>
    </w:p>
  </w:endnote>
  <w:endnote w:type="continuationSeparator" w:id="0">
    <w:p w14:paraId="29AF0C9C" w14:textId="77777777" w:rsidR="00BB0E81" w:rsidRDefault="00BB0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D372" w14:textId="77777777" w:rsidR="006A4C2B" w:rsidRDefault="006A4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A2AE" w14:textId="77777777" w:rsidR="006A4C2B" w:rsidRDefault="006A4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9F9F" w14:textId="77777777" w:rsidR="006A4C2B" w:rsidRDefault="006A4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8E3A" w14:textId="77777777" w:rsidR="00BB0E81" w:rsidRDefault="00BB0E81">
      <w:pPr>
        <w:spacing w:line="240" w:lineRule="auto"/>
      </w:pPr>
      <w:r>
        <w:separator/>
      </w:r>
    </w:p>
  </w:footnote>
  <w:footnote w:type="continuationSeparator" w:id="0">
    <w:p w14:paraId="30862C8E" w14:textId="77777777" w:rsidR="00BB0E81" w:rsidRDefault="00BB0E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F403" w14:textId="77777777" w:rsidR="006A4C2B" w:rsidRDefault="006A4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533DD" w14:textId="77777777" w:rsidR="005B7296" w:rsidRDefault="00652C9C">
    <w:pPr>
      <w:pStyle w:val="Header"/>
    </w:pPr>
    <w:sdt>
      <w:sdtPr>
        <w:id w:val="1568531701"/>
        <w:placeholder>
          <w:docPart w:val="437CCB0D4F62914E9F30CC8EBA5215C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F1A4F">
          <w:t>[Last Name]</w:t>
        </w:r>
      </w:sdtContent>
    </w:sdt>
    <w:r w:rsidR="00DF1A4F">
      <w:t xml:space="preserve"> </w:t>
    </w:r>
    <w:r w:rsidR="00DF1A4F">
      <w:fldChar w:fldCharType="begin"/>
    </w:r>
    <w:r w:rsidR="00DF1A4F">
      <w:instrText xml:space="preserve"> PAGE   \* MERGEFORMAT </w:instrText>
    </w:r>
    <w:r w:rsidR="00DF1A4F">
      <w:fldChar w:fldCharType="separate"/>
    </w:r>
    <w:r w:rsidR="00DF1A4F">
      <w:rPr>
        <w:noProof/>
      </w:rPr>
      <w:t>2</w:t>
    </w:r>
    <w:r w:rsidR="00DF1A4F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6812" w14:textId="77777777" w:rsidR="005B7296" w:rsidRDefault="00652C9C">
    <w:pPr>
      <w:pStyle w:val="Header"/>
    </w:pPr>
    <w:sdt>
      <w:sdtPr>
        <w:id w:val="-348181431"/>
        <w:placeholder>
          <w:docPart w:val="D61E45FDFFB2C342AE7421AD9D420626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F1A4F">
          <w:t>[Last Name]</w:t>
        </w:r>
      </w:sdtContent>
    </w:sdt>
    <w:r w:rsidR="00DF1A4F">
      <w:t xml:space="preserve"> </w:t>
    </w:r>
    <w:r w:rsidR="00DF1A4F">
      <w:fldChar w:fldCharType="begin"/>
    </w:r>
    <w:r w:rsidR="00DF1A4F">
      <w:instrText xml:space="preserve"> PAGE   \* MERGEFORMAT </w:instrText>
    </w:r>
    <w:r w:rsidR="00DF1A4F">
      <w:fldChar w:fldCharType="separate"/>
    </w:r>
    <w:r w:rsidR="00DF1A4F">
      <w:rPr>
        <w:noProof/>
      </w:rPr>
      <w:t>1</w:t>
    </w:r>
    <w:r w:rsidR="00DF1A4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A4E21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7485EC3"/>
    <w:multiLevelType w:val="hybridMultilevel"/>
    <w:tmpl w:val="59D6D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502AAB"/>
    <w:multiLevelType w:val="hybridMultilevel"/>
    <w:tmpl w:val="23ACC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F54DF5"/>
    <w:multiLevelType w:val="hybridMultilevel"/>
    <w:tmpl w:val="67D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3374D"/>
    <w:multiLevelType w:val="hybridMultilevel"/>
    <w:tmpl w:val="8170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B1B5787"/>
    <w:multiLevelType w:val="multilevel"/>
    <w:tmpl w:val="4572ABF8"/>
    <w:numStyleLink w:val="MLAOutline"/>
  </w:abstractNum>
  <w:abstractNum w:abstractNumId="18" w15:restartNumberingAfterBreak="0">
    <w:nsid w:val="6377101D"/>
    <w:multiLevelType w:val="hybridMultilevel"/>
    <w:tmpl w:val="D01C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C634C"/>
    <w:multiLevelType w:val="hybridMultilevel"/>
    <w:tmpl w:val="A4F86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63BCA"/>
    <w:multiLevelType w:val="hybridMultilevel"/>
    <w:tmpl w:val="FE5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464456">
    <w:abstractNumId w:val="9"/>
  </w:num>
  <w:num w:numId="2" w16cid:durableId="1706785388">
    <w:abstractNumId w:val="7"/>
  </w:num>
  <w:num w:numId="3" w16cid:durableId="714935702">
    <w:abstractNumId w:val="6"/>
  </w:num>
  <w:num w:numId="4" w16cid:durableId="311446297">
    <w:abstractNumId w:val="5"/>
  </w:num>
  <w:num w:numId="5" w16cid:durableId="93981173">
    <w:abstractNumId w:val="4"/>
  </w:num>
  <w:num w:numId="6" w16cid:durableId="911625561">
    <w:abstractNumId w:val="8"/>
  </w:num>
  <w:num w:numId="7" w16cid:durableId="387801639">
    <w:abstractNumId w:val="3"/>
  </w:num>
  <w:num w:numId="8" w16cid:durableId="1315720796">
    <w:abstractNumId w:val="2"/>
  </w:num>
  <w:num w:numId="9" w16cid:durableId="497886721">
    <w:abstractNumId w:val="1"/>
  </w:num>
  <w:num w:numId="10" w16cid:durableId="1826043547">
    <w:abstractNumId w:val="0"/>
  </w:num>
  <w:num w:numId="11" w16cid:durableId="1838769221">
    <w:abstractNumId w:val="12"/>
  </w:num>
  <w:num w:numId="12" w16cid:durableId="1425692063">
    <w:abstractNumId w:val="16"/>
  </w:num>
  <w:num w:numId="13" w16cid:durableId="1583761254">
    <w:abstractNumId w:val="17"/>
  </w:num>
  <w:num w:numId="14" w16cid:durableId="85342646">
    <w:abstractNumId w:val="10"/>
  </w:num>
  <w:num w:numId="15" w16cid:durableId="317661078">
    <w:abstractNumId w:val="19"/>
  </w:num>
  <w:num w:numId="16" w16cid:durableId="248975279">
    <w:abstractNumId w:val="15"/>
  </w:num>
  <w:num w:numId="17" w16cid:durableId="1887258264">
    <w:abstractNumId w:val="20"/>
  </w:num>
  <w:num w:numId="18" w16cid:durableId="1935622484">
    <w:abstractNumId w:val="18"/>
  </w:num>
  <w:num w:numId="19" w16cid:durableId="1247347636">
    <w:abstractNumId w:val="14"/>
  </w:num>
  <w:num w:numId="20" w16cid:durableId="288780572">
    <w:abstractNumId w:val="11"/>
  </w:num>
  <w:num w:numId="21" w16cid:durableId="105780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83"/>
    <w:rsid w:val="0001029A"/>
    <w:rsid w:val="000137B9"/>
    <w:rsid w:val="00017A41"/>
    <w:rsid w:val="00024B82"/>
    <w:rsid w:val="00030056"/>
    <w:rsid w:val="00034569"/>
    <w:rsid w:val="0004321D"/>
    <w:rsid w:val="00043F3E"/>
    <w:rsid w:val="000551DC"/>
    <w:rsid w:val="00057C9B"/>
    <w:rsid w:val="00067682"/>
    <w:rsid w:val="00072D7F"/>
    <w:rsid w:val="0007435A"/>
    <w:rsid w:val="0007588E"/>
    <w:rsid w:val="00092823"/>
    <w:rsid w:val="000A0BC5"/>
    <w:rsid w:val="000A2272"/>
    <w:rsid w:val="000C33FF"/>
    <w:rsid w:val="000D2619"/>
    <w:rsid w:val="000F0CD1"/>
    <w:rsid w:val="00104793"/>
    <w:rsid w:val="00117303"/>
    <w:rsid w:val="00136AAA"/>
    <w:rsid w:val="00136BB1"/>
    <w:rsid w:val="00137059"/>
    <w:rsid w:val="001517B5"/>
    <w:rsid w:val="00153B56"/>
    <w:rsid w:val="00167491"/>
    <w:rsid w:val="00175DDE"/>
    <w:rsid w:val="00194A2C"/>
    <w:rsid w:val="00197546"/>
    <w:rsid w:val="00197583"/>
    <w:rsid w:val="001A0062"/>
    <w:rsid w:val="001A2873"/>
    <w:rsid w:val="001C16EF"/>
    <w:rsid w:val="001C2617"/>
    <w:rsid w:val="001C2B95"/>
    <w:rsid w:val="001E0D47"/>
    <w:rsid w:val="001E6499"/>
    <w:rsid w:val="001F2584"/>
    <w:rsid w:val="001F3584"/>
    <w:rsid w:val="00205B0A"/>
    <w:rsid w:val="00253AFF"/>
    <w:rsid w:val="00254416"/>
    <w:rsid w:val="00260E66"/>
    <w:rsid w:val="00264B57"/>
    <w:rsid w:val="00265DAD"/>
    <w:rsid w:val="00281FB0"/>
    <w:rsid w:val="0029262D"/>
    <w:rsid w:val="002A4783"/>
    <w:rsid w:val="002A6D3F"/>
    <w:rsid w:val="002B55F4"/>
    <w:rsid w:val="002C12FD"/>
    <w:rsid w:val="002C57EB"/>
    <w:rsid w:val="002D77AA"/>
    <w:rsid w:val="002E1C98"/>
    <w:rsid w:val="002E30CB"/>
    <w:rsid w:val="002E436B"/>
    <w:rsid w:val="002E43BA"/>
    <w:rsid w:val="002E44DE"/>
    <w:rsid w:val="002E77F4"/>
    <w:rsid w:val="00307991"/>
    <w:rsid w:val="003111F5"/>
    <w:rsid w:val="00336B34"/>
    <w:rsid w:val="003400FB"/>
    <w:rsid w:val="00363E5A"/>
    <w:rsid w:val="00385A1C"/>
    <w:rsid w:val="00394E86"/>
    <w:rsid w:val="003967A4"/>
    <w:rsid w:val="003A58D8"/>
    <w:rsid w:val="003C0BA5"/>
    <w:rsid w:val="003C374E"/>
    <w:rsid w:val="003C4D67"/>
    <w:rsid w:val="003C67F8"/>
    <w:rsid w:val="003D1D76"/>
    <w:rsid w:val="003D5169"/>
    <w:rsid w:val="003E487E"/>
    <w:rsid w:val="003E719F"/>
    <w:rsid w:val="003F07F4"/>
    <w:rsid w:val="003F4CFC"/>
    <w:rsid w:val="004151F9"/>
    <w:rsid w:val="004154BB"/>
    <w:rsid w:val="004154F7"/>
    <w:rsid w:val="00433D62"/>
    <w:rsid w:val="004367CC"/>
    <w:rsid w:val="00442102"/>
    <w:rsid w:val="00446988"/>
    <w:rsid w:val="00447EBF"/>
    <w:rsid w:val="004500F0"/>
    <w:rsid w:val="00470A2E"/>
    <w:rsid w:val="00475520"/>
    <w:rsid w:val="00494C88"/>
    <w:rsid w:val="00495CF2"/>
    <w:rsid w:val="004B1D5F"/>
    <w:rsid w:val="004B6572"/>
    <w:rsid w:val="004C1088"/>
    <w:rsid w:val="004E40A9"/>
    <w:rsid w:val="004E517D"/>
    <w:rsid w:val="004E7926"/>
    <w:rsid w:val="00500AA1"/>
    <w:rsid w:val="00507759"/>
    <w:rsid w:val="0051079C"/>
    <w:rsid w:val="00527D5A"/>
    <w:rsid w:val="005324EA"/>
    <w:rsid w:val="00547020"/>
    <w:rsid w:val="00560786"/>
    <w:rsid w:val="0057342C"/>
    <w:rsid w:val="00576F15"/>
    <w:rsid w:val="00582739"/>
    <w:rsid w:val="00583B64"/>
    <w:rsid w:val="0059079E"/>
    <w:rsid w:val="005963A1"/>
    <w:rsid w:val="005B7296"/>
    <w:rsid w:val="005C0911"/>
    <w:rsid w:val="005C2084"/>
    <w:rsid w:val="005C60CC"/>
    <w:rsid w:val="005C6ECF"/>
    <w:rsid w:val="005E6214"/>
    <w:rsid w:val="005E6377"/>
    <w:rsid w:val="00600648"/>
    <w:rsid w:val="006010C8"/>
    <w:rsid w:val="00602FC5"/>
    <w:rsid w:val="00630F5C"/>
    <w:rsid w:val="00631834"/>
    <w:rsid w:val="00646019"/>
    <w:rsid w:val="006466CE"/>
    <w:rsid w:val="00652C9C"/>
    <w:rsid w:val="00657D83"/>
    <w:rsid w:val="006849B1"/>
    <w:rsid w:val="006A1B4E"/>
    <w:rsid w:val="006A4C2B"/>
    <w:rsid w:val="006B4883"/>
    <w:rsid w:val="006C2516"/>
    <w:rsid w:val="006C2B84"/>
    <w:rsid w:val="006E19E5"/>
    <w:rsid w:val="006E6D84"/>
    <w:rsid w:val="006E7C09"/>
    <w:rsid w:val="006F6EDC"/>
    <w:rsid w:val="00701715"/>
    <w:rsid w:val="0070362E"/>
    <w:rsid w:val="00704991"/>
    <w:rsid w:val="007119EE"/>
    <w:rsid w:val="00713AED"/>
    <w:rsid w:val="00720FB1"/>
    <w:rsid w:val="007255D3"/>
    <w:rsid w:val="0072576F"/>
    <w:rsid w:val="00732B07"/>
    <w:rsid w:val="007504AD"/>
    <w:rsid w:val="0075160F"/>
    <w:rsid w:val="00755BCD"/>
    <w:rsid w:val="00763ECB"/>
    <w:rsid w:val="00772923"/>
    <w:rsid w:val="00773A32"/>
    <w:rsid w:val="007847E8"/>
    <w:rsid w:val="00787A3A"/>
    <w:rsid w:val="007A060D"/>
    <w:rsid w:val="007B566D"/>
    <w:rsid w:val="007C0AAD"/>
    <w:rsid w:val="008005D2"/>
    <w:rsid w:val="008266B8"/>
    <w:rsid w:val="0084262C"/>
    <w:rsid w:val="008536D1"/>
    <w:rsid w:val="008538CA"/>
    <w:rsid w:val="008542CB"/>
    <w:rsid w:val="0086088D"/>
    <w:rsid w:val="00882888"/>
    <w:rsid w:val="00886BDA"/>
    <w:rsid w:val="008A0260"/>
    <w:rsid w:val="008A3344"/>
    <w:rsid w:val="008B57F7"/>
    <w:rsid w:val="008B6C59"/>
    <w:rsid w:val="008C546A"/>
    <w:rsid w:val="008E2268"/>
    <w:rsid w:val="008F0A11"/>
    <w:rsid w:val="008F3F61"/>
    <w:rsid w:val="008F5192"/>
    <w:rsid w:val="008F51A9"/>
    <w:rsid w:val="009033E6"/>
    <w:rsid w:val="00915877"/>
    <w:rsid w:val="00917B81"/>
    <w:rsid w:val="00936FC4"/>
    <w:rsid w:val="009376CA"/>
    <w:rsid w:val="00940877"/>
    <w:rsid w:val="00945ED4"/>
    <w:rsid w:val="009461DE"/>
    <w:rsid w:val="00953D90"/>
    <w:rsid w:val="00954025"/>
    <w:rsid w:val="0095425A"/>
    <w:rsid w:val="009664BB"/>
    <w:rsid w:val="0098461E"/>
    <w:rsid w:val="009A0CC5"/>
    <w:rsid w:val="009A62C3"/>
    <w:rsid w:val="009C6B0C"/>
    <w:rsid w:val="009D2500"/>
    <w:rsid w:val="009E559C"/>
    <w:rsid w:val="009E6C63"/>
    <w:rsid w:val="00A0215A"/>
    <w:rsid w:val="00A06B61"/>
    <w:rsid w:val="00A12D57"/>
    <w:rsid w:val="00A205A0"/>
    <w:rsid w:val="00A42BA6"/>
    <w:rsid w:val="00A55898"/>
    <w:rsid w:val="00A70F2B"/>
    <w:rsid w:val="00A807A3"/>
    <w:rsid w:val="00A8231A"/>
    <w:rsid w:val="00A834F1"/>
    <w:rsid w:val="00A86B4B"/>
    <w:rsid w:val="00A86F57"/>
    <w:rsid w:val="00AA1CE1"/>
    <w:rsid w:val="00AC5CE5"/>
    <w:rsid w:val="00AD0C7B"/>
    <w:rsid w:val="00AD1D6A"/>
    <w:rsid w:val="00AD726F"/>
    <w:rsid w:val="00AF0CC6"/>
    <w:rsid w:val="00B14885"/>
    <w:rsid w:val="00B3245F"/>
    <w:rsid w:val="00B47902"/>
    <w:rsid w:val="00B57218"/>
    <w:rsid w:val="00B6047B"/>
    <w:rsid w:val="00B85226"/>
    <w:rsid w:val="00B97F96"/>
    <w:rsid w:val="00BA1C59"/>
    <w:rsid w:val="00BA35F3"/>
    <w:rsid w:val="00BB0E81"/>
    <w:rsid w:val="00BB2FEC"/>
    <w:rsid w:val="00BC0DCA"/>
    <w:rsid w:val="00BC3336"/>
    <w:rsid w:val="00BD0609"/>
    <w:rsid w:val="00BE20C8"/>
    <w:rsid w:val="00BE6982"/>
    <w:rsid w:val="00BE7706"/>
    <w:rsid w:val="00BE7B20"/>
    <w:rsid w:val="00C020D2"/>
    <w:rsid w:val="00C033D2"/>
    <w:rsid w:val="00C12828"/>
    <w:rsid w:val="00C14B37"/>
    <w:rsid w:val="00C33817"/>
    <w:rsid w:val="00C34E5C"/>
    <w:rsid w:val="00C351DA"/>
    <w:rsid w:val="00C35578"/>
    <w:rsid w:val="00C4032F"/>
    <w:rsid w:val="00C40DA1"/>
    <w:rsid w:val="00C4711B"/>
    <w:rsid w:val="00C47BF7"/>
    <w:rsid w:val="00C520B6"/>
    <w:rsid w:val="00C55846"/>
    <w:rsid w:val="00C5594C"/>
    <w:rsid w:val="00C66031"/>
    <w:rsid w:val="00C75868"/>
    <w:rsid w:val="00C80C4B"/>
    <w:rsid w:val="00C82623"/>
    <w:rsid w:val="00C83577"/>
    <w:rsid w:val="00C912E2"/>
    <w:rsid w:val="00CA3DF3"/>
    <w:rsid w:val="00CB371E"/>
    <w:rsid w:val="00CD6C1C"/>
    <w:rsid w:val="00CF0469"/>
    <w:rsid w:val="00CF591F"/>
    <w:rsid w:val="00D04718"/>
    <w:rsid w:val="00D11585"/>
    <w:rsid w:val="00D14699"/>
    <w:rsid w:val="00D31C9B"/>
    <w:rsid w:val="00D325B2"/>
    <w:rsid w:val="00D40E72"/>
    <w:rsid w:val="00D41146"/>
    <w:rsid w:val="00D52C28"/>
    <w:rsid w:val="00D564A3"/>
    <w:rsid w:val="00D62309"/>
    <w:rsid w:val="00DA2023"/>
    <w:rsid w:val="00DB06E4"/>
    <w:rsid w:val="00DB72EC"/>
    <w:rsid w:val="00DB7DA5"/>
    <w:rsid w:val="00DC0DD1"/>
    <w:rsid w:val="00DC1D9D"/>
    <w:rsid w:val="00DC4985"/>
    <w:rsid w:val="00DC5F93"/>
    <w:rsid w:val="00DD4637"/>
    <w:rsid w:val="00DE4C05"/>
    <w:rsid w:val="00DE589A"/>
    <w:rsid w:val="00DF1A4F"/>
    <w:rsid w:val="00E03713"/>
    <w:rsid w:val="00E1688E"/>
    <w:rsid w:val="00E315E3"/>
    <w:rsid w:val="00E42C26"/>
    <w:rsid w:val="00E54682"/>
    <w:rsid w:val="00E63358"/>
    <w:rsid w:val="00E66524"/>
    <w:rsid w:val="00E71008"/>
    <w:rsid w:val="00E724AE"/>
    <w:rsid w:val="00E834FE"/>
    <w:rsid w:val="00E92763"/>
    <w:rsid w:val="00E94001"/>
    <w:rsid w:val="00EA5B67"/>
    <w:rsid w:val="00EC1281"/>
    <w:rsid w:val="00EC400F"/>
    <w:rsid w:val="00EC4643"/>
    <w:rsid w:val="00ED1976"/>
    <w:rsid w:val="00EE4DF5"/>
    <w:rsid w:val="00EE504B"/>
    <w:rsid w:val="00EE7A4B"/>
    <w:rsid w:val="00EF0BA0"/>
    <w:rsid w:val="00EF352A"/>
    <w:rsid w:val="00EF73AA"/>
    <w:rsid w:val="00F12BA8"/>
    <w:rsid w:val="00F16A1F"/>
    <w:rsid w:val="00F35F6C"/>
    <w:rsid w:val="00F3621B"/>
    <w:rsid w:val="00F416C6"/>
    <w:rsid w:val="00F42958"/>
    <w:rsid w:val="00F46540"/>
    <w:rsid w:val="00F6482E"/>
    <w:rsid w:val="00F80B0B"/>
    <w:rsid w:val="00F831F7"/>
    <w:rsid w:val="00F840B4"/>
    <w:rsid w:val="00FA1CA2"/>
    <w:rsid w:val="00FA7BB8"/>
    <w:rsid w:val="00FA7C0E"/>
    <w:rsid w:val="00FB1537"/>
    <w:rsid w:val="00FB56B2"/>
    <w:rsid w:val="00FB7125"/>
    <w:rsid w:val="00FC68A3"/>
    <w:rsid w:val="00FD27DA"/>
    <w:rsid w:val="00F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1188E"/>
  <w15:chartTrackingRefBased/>
  <w15:docId w15:val="{8080A3AB-25C5-DA47-AA8C-CAEDDA8E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C3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2.xml" /><Relationship Id="rId18" Type="http://schemas.openxmlformats.org/officeDocument/2006/relationships/image" Target="media/image4.jpeg" /><Relationship Id="rId26" Type="http://schemas.openxmlformats.org/officeDocument/2006/relationships/fontTable" Target="fontTable.xml" /><Relationship Id="rId3" Type="http://schemas.openxmlformats.org/officeDocument/2006/relationships/numbering" Target="numbering.xml" /><Relationship Id="rId21" Type="http://schemas.openxmlformats.org/officeDocument/2006/relationships/image" Target="media/image7.jpeg" /><Relationship Id="rId7" Type="http://schemas.openxmlformats.org/officeDocument/2006/relationships/footnotes" Target="foot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5" Type="http://schemas.openxmlformats.org/officeDocument/2006/relationships/image" Target="media/image11.jpeg" /><Relationship Id="rId2" Type="http://schemas.openxmlformats.org/officeDocument/2006/relationships/customXml" Target="../customXml/item2.xml" /><Relationship Id="rId16" Type="http://schemas.openxmlformats.org/officeDocument/2006/relationships/header" Target="header3.xml" /><Relationship Id="rId20" Type="http://schemas.openxmlformats.org/officeDocument/2006/relationships/image" Target="media/image6.jpeg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jpeg" /><Relationship Id="rId24" Type="http://schemas.openxmlformats.org/officeDocument/2006/relationships/image" Target="media/image10.jpeg" /><Relationship Id="rId5" Type="http://schemas.openxmlformats.org/officeDocument/2006/relationships/settings" Target="settings.xml" /><Relationship Id="rId15" Type="http://schemas.openxmlformats.org/officeDocument/2006/relationships/footer" Target="footer2.xml" /><Relationship Id="rId23" Type="http://schemas.openxmlformats.org/officeDocument/2006/relationships/image" Target="media/image9.jpeg" /><Relationship Id="rId28" Type="http://schemas.openxmlformats.org/officeDocument/2006/relationships/theme" Target="theme/theme1.xml" /><Relationship Id="rId10" Type="http://schemas.openxmlformats.org/officeDocument/2006/relationships/image" Target="media/image2.jpeg" /><Relationship Id="rId19" Type="http://schemas.openxmlformats.org/officeDocument/2006/relationships/image" Target="media/image5.jpeg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footer" Target="footer1.xml" /><Relationship Id="rId22" Type="http://schemas.openxmlformats.org/officeDocument/2006/relationships/image" Target="media/image8.jpeg" /><Relationship Id="rId27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2B9BD25-CDD6-8945-814B-ADF7364C8667%7dtf5000206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7CCB0D4F62914E9F30CC8EBA521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0C785-793D-3A43-87AD-D61214F5F3A5}"/>
      </w:docPartPr>
      <w:docPartBody>
        <w:p w:rsidR="00D12C8F" w:rsidRDefault="003003FF">
          <w:pPr>
            <w:pStyle w:val="437CCB0D4F62914E9F30CC8EBA5215C9"/>
          </w:pPr>
          <w:r>
            <w:t>Row Heading</w:t>
          </w:r>
        </w:p>
      </w:docPartBody>
    </w:docPart>
    <w:docPart>
      <w:docPartPr>
        <w:name w:val="D61E45FDFFB2C342AE7421AD9D420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EEF7-37DB-D147-AEA0-0C77ED45276B}"/>
      </w:docPartPr>
      <w:docPartBody>
        <w:p w:rsidR="00D12C8F" w:rsidRDefault="003003FF">
          <w:pPr>
            <w:pStyle w:val="D61E45FDFFB2C342AE7421AD9D420626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57"/>
    <w:rsid w:val="00075F32"/>
    <w:rsid w:val="00095E0B"/>
    <w:rsid w:val="000D7D95"/>
    <w:rsid w:val="00147D55"/>
    <w:rsid w:val="001F0122"/>
    <w:rsid w:val="001F2EEC"/>
    <w:rsid w:val="001F7341"/>
    <w:rsid w:val="00201611"/>
    <w:rsid w:val="002822E8"/>
    <w:rsid w:val="002F7479"/>
    <w:rsid w:val="003003FF"/>
    <w:rsid w:val="00361D3B"/>
    <w:rsid w:val="0040012E"/>
    <w:rsid w:val="00403620"/>
    <w:rsid w:val="00423415"/>
    <w:rsid w:val="00466C02"/>
    <w:rsid w:val="004E3CE6"/>
    <w:rsid w:val="00610BBA"/>
    <w:rsid w:val="00777F3E"/>
    <w:rsid w:val="008107A5"/>
    <w:rsid w:val="00834209"/>
    <w:rsid w:val="008D7C5F"/>
    <w:rsid w:val="0094251D"/>
    <w:rsid w:val="009C67D0"/>
    <w:rsid w:val="009D5D57"/>
    <w:rsid w:val="00AD2E44"/>
    <w:rsid w:val="00BB524F"/>
    <w:rsid w:val="00BF23EC"/>
    <w:rsid w:val="00BF7CD9"/>
    <w:rsid w:val="00C645E7"/>
    <w:rsid w:val="00C8462B"/>
    <w:rsid w:val="00CA2323"/>
    <w:rsid w:val="00D12C8F"/>
    <w:rsid w:val="00E05BD6"/>
    <w:rsid w:val="00E105AD"/>
    <w:rsid w:val="00E24EC4"/>
    <w:rsid w:val="00EF4A76"/>
    <w:rsid w:val="00F65312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437CCB0D4F62914E9F30CC8EBA5215C9">
    <w:name w:val="437CCB0D4F62914E9F30CC8EBA5215C9"/>
  </w:style>
  <w:style w:type="paragraph" w:customStyle="1" w:styleId="D61E45FDFFB2C342AE7421AD9D420626">
    <w:name w:val="D61E45FDFFB2C342AE7421AD9D420626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%7b12B9BD25-CDD6-8945-814B-ADF7364C8667%7dtf50002068.dotx</Template>
  <TotalTime>179</TotalTime>
  <Pages>1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283</cp:revision>
  <dcterms:created xsi:type="dcterms:W3CDTF">2023-10-16T12:37:00Z</dcterms:created>
  <dcterms:modified xsi:type="dcterms:W3CDTF">2023-10-17T04:04:00Z</dcterms:modified>
</cp:coreProperties>
</file>